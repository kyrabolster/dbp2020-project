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E07E0" w14:textId="77777777" w:rsidR="00562350" w:rsidRPr="00562350" w:rsidRDefault="00562350" w:rsidP="00562350">
      <w:pPr>
        <w:pStyle w:val="CompanyName"/>
        <w:rPr>
          <w:rFonts w:asciiTheme="majorHAnsi" w:hAnsiTheme="majorHAnsi" w:cstheme="majorHAnsi"/>
          <w:color w:val="B07BD7"/>
          <w:sz w:val="44"/>
          <w:szCs w:val="18"/>
        </w:rPr>
      </w:pPr>
      <w:r w:rsidRPr="00562350">
        <w:rPr>
          <w:rFonts w:asciiTheme="majorHAnsi" w:hAnsiTheme="majorHAnsi" w:cstheme="majorHAnsi"/>
          <w:color w:val="B07BD7"/>
          <w:sz w:val="44"/>
          <w:szCs w:val="18"/>
        </w:rPr>
        <w:t>Database Programming Project 2020</w:t>
      </w:r>
    </w:p>
    <w:p w14:paraId="27099E17" w14:textId="73D0F9CF" w:rsidR="008678F9" w:rsidRDefault="008678F9" w:rsidP="00562350"/>
    <w:p w14:paraId="330C6772" w14:textId="1EF6B97D" w:rsidR="00562350" w:rsidRDefault="00562350" w:rsidP="00562350">
      <w:pPr>
        <w:rPr>
          <w:color w:val="000000" w:themeColor="text1"/>
        </w:rPr>
      </w:pPr>
      <w:r>
        <w:rPr>
          <w:color w:val="000000" w:themeColor="text1"/>
        </w:rPr>
        <w:t>To: Stephen Carter</w:t>
      </w:r>
    </w:p>
    <w:p w14:paraId="7A36C35A" w14:textId="30FE6CA3" w:rsidR="00562350" w:rsidRDefault="00562350" w:rsidP="00562350">
      <w:pPr>
        <w:rPr>
          <w:color w:val="000000" w:themeColor="text1"/>
        </w:rPr>
      </w:pPr>
      <w:r>
        <w:rPr>
          <w:color w:val="000000" w:themeColor="text1"/>
        </w:rPr>
        <w:t>From: Kyra Bolster</w:t>
      </w:r>
    </w:p>
    <w:p w14:paraId="2B9A74D2" w14:textId="0FC3EC18" w:rsidR="00562350" w:rsidRDefault="00562350" w:rsidP="00562350">
      <w:pPr>
        <w:rPr>
          <w:color w:val="000000" w:themeColor="text1"/>
        </w:rPr>
      </w:pPr>
      <w:r>
        <w:rPr>
          <w:color w:val="000000" w:themeColor="text1"/>
        </w:rPr>
        <w:t>Date: May 22, 2020</w:t>
      </w:r>
    </w:p>
    <w:p w14:paraId="6A44FFE0" w14:textId="5D337A39" w:rsidR="00562350" w:rsidRDefault="00562350" w:rsidP="00562350">
      <w:pPr>
        <w:rPr>
          <w:color w:val="000000" w:themeColor="text1"/>
        </w:rPr>
      </w:pPr>
      <w:r>
        <w:rPr>
          <w:color w:val="000000" w:themeColor="text1"/>
        </w:rPr>
        <w:t>Subject: Project Topic and Business Rules</w:t>
      </w:r>
    </w:p>
    <w:p w14:paraId="71E6BFA3" w14:textId="74044D5F" w:rsidR="00562350" w:rsidRDefault="00562350" w:rsidP="00562350">
      <w:pPr>
        <w:rPr>
          <w:color w:val="000000" w:themeColor="text1"/>
        </w:rPr>
      </w:pP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 w:rsidR="002E0F7F">
        <w:rPr>
          <w:color w:val="000000" w:themeColor="text1"/>
        </w:rPr>
        <w:pict w14:anchorId="65B88CF4">
          <v:rect id="_x0000_i1025" style="width:0;height:1.5pt" o:hralign="center" o:hrstd="t" o:hr="t" fillcolor="#a0a0a0" stroked="f"/>
        </w:pict>
      </w:r>
      <w:r>
        <w:rPr>
          <w:color w:val="000000" w:themeColor="text1"/>
        </w:rPr>
        <w:softHyphen/>
      </w:r>
    </w:p>
    <w:p w14:paraId="1ECCA9C3" w14:textId="3F4881FD" w:rsidR="009F61E2" w:rsidRDefault="009F61E2" w:rsidP="00562350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Project Topic</w:t>
      </w:r>
    </w:p>
    <w:p w14:paraId="5BAFABEA" w14:textId="29B93272" w:rsidR="00EF38EB" w:rsidRPr="00453755" w:rsidRDefault="00EF38EB" w:rsidP="00EF38EB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color w:val="000000" w:themeColor="text1"/>
        </w:rPr>
        <w:t>This app</w:t>
      </w:r>
      <w:r w:rsidR="00BE2F33">
        <w:rPr>
          <w:color w:val="000000" w:themeColor="text1"/>
        </w:rPr>
        <w:t>lication</w:t>
      </w:r>
      <w:r>
        <w:rPr>
          <w:color w:val="000000" w:themeColor="text1"/>
        </w:rPr>
        <w:t xml:space="preserve"> will allow students to log in and view their upcoming courses.</w:t>
      </w:r>
    </w:p>
    <w:p w14:paraId="2004409C" w14:textId="2F0DF9C4" w:rsidR="00453755" w:rsidRPr="00CA67E9" w:rsidRDefault="00453755" w:rsidP="00EF38EB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color w:val="000000" w:themeColor="text1"/>
        </w:rPr>
        <w:t>The database will store information for students, courses, and teachers.</w:t>
      </w:r>
    </w:p>
    <w:p w14:paraId="15041E37" w14:textId="2DE4EA58" w:rsidR="00CA67E9" w:rsidRPr="00CA67E9" w:rsidRDefault="00CA67E9" w:rsidP="00CA67E9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color w:val="000000" w:themeColor="text1"/>
        </w:rPr>
        <w:t>Tables:</w:t>
      </w:r>
    </w:p>
    <w:p w14:paraId="3F6337B2" w14:textId="7FA87BBA" w:rsidR="00453755" w:rsidRPr="00453755" w:rsidRDefault="00453755" w:rsidP="00453755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Students</w:t>
      </w:r>
      <w:r w:rsidR="00584E02">
        <w:rPr>
          <w:color w:val="000000" w:themeColor="text1"/>
        </w:rPr>
        <w:t>: name, address, email, phone, upcoming courses.</w:t>
      </w:r>
    </w:p>
    <w:p w14:paraId="1C04769B" w14:textId="7D9F7D63" w:rsidR="00453755" w:rsidRDefault="00453755" w:rsidP="00453755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Courses</w:t>
      </w:r>
      <w:r w:rsidR="00584E02">
        <w:rPr>
          <w:color w:val="000000" w:themeColor="text1"/>
        </w:rPr>
        <w:t>: title, description, level, campus, teachers.</w:t>
      </w:r>
      <w:bookmarkStart w:id="0" w:name="_GoBack"/>
      <w:bookmarkEnd w:id="0"/>
    </w:p>
    <w:p w14:paraId="58F3764C" w14:textId="52263BEB" w:rsidR="00453755" w:rsidRDefault="00453755" w:rsidP="00453755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Teachers</w:t>
      </w:r>
      <w:r w:rsidR="00584E02">
        <w:rPr>
          <w:color w:val="000000" w:themeColor="text1"/>
        </w:rPr>
        <w:t>: name, email</w:t>
      </w:r>
      <w:r w:rsidR="00584E02">
        <w:rPr>
          <w:color w:val="000000" w:themeColor="text1"/>
        </w:rPr>
        <w:t>, phone</w:t>
      </w:r>
      <w:r w:rsidR="00584E02">
        <w:rPr>
          <w:color w:val="000000" w:themeColor="text1"/>
        </w:rPr>
        <w:t>, campus, courses they will teach.</w:t>
      </w:r>
    </w:p>
    <w:p w14:paraId="6F6ACCEA" w14:textId="79CD7181" w:rsidR="00EF38EB" w:rsidRPr="00EF38EB" w:rsidRDefault="00EF38EB" w:rsidP="00EF38EB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Students can add and drop courses. </w:t>
      </w:r>
    </w:p>
    <w:p w14:paraId="59885A32" w14:textId="4B2B3DE7" w:rsidR="00EF38EB" w:rsidRPr="00453755" w:rsidRDefault="00EF38EB" w:rsidP="00EF38EB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color w:val="000000" w:themeColor="text1"/>
        </w:rPr>
        <w:t>Students can update their personal information.</w:t>
      </w:r>
    </w:p>
    <w:p w14:paraId="54F2B091" w14:textId="77777777" w:rsidR="00453755" w:rsidRPr="00EF38EB" w:rsidRDefault="00453755" w:rsidP="00453755">
      <w:pPr>
        <w:pStyle w:val="ListParagraph"/>
        <w:rPr>
          <w:b/>
          <w:bCs/>
          <w:color w:val="000000" w:themeColor="text1"/>
        </w:rPr>
      </w:pPr>
    </w:p>
    <w:p w14:paraId="4816780D" w14:textId="68265B63" w:rsidR="009F61E2" w:rsidRPr="0059011E" w:rsidRDefault="009F61E2" w:rsidP="0059011E">
      <w:pPr>
        <w:rPr>
          <w:color w:val="000000" w:themeColor="text1"/>
        </w:rPr>
      </w:pPr>
      <w:r w:rsidRPr="0059011E">
        <w:rPr>
          <w:b/>
          <w:bCs/>
          <w:color w:val="000000" w:themeColor="text1"/>
        </w:rPr>
        <w:t>Business rules</w:t>
      </w:r>
    </w:p>
    <w:p w14:paraId="066FACF2" w14:textId="67E0A234" w:rsidR="009F61E2" w:rsidRDefault="009F61E2" w:rsidP="009F61E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Students cannot take more than 7 courses</w:t>
      </w:r>
      <w:r w:rsidR="00C17435">
        <w:rPr>
          <w:color w:val="000000" w:themeColor="text1"/>
        </w:rPr>
        <w:t>.</w:t>
      </w:r>
    </w:p>
    <w:p w14:paraId="3F3A21F6" w14:textId="2FBBA5C5" w:rsidR="009F61E2" w:rsidRDefault="009F61E2" w:rsidP="009F61E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Teachers cannot teach more than 5 courses</w:t>
      </w:r>
      <w:r w:rsidR="00C17435">
        <w:rPr>
          <w:color w:val="000000" w:themeColor="text1"/>
        </w:rPr>
        <w:t>.</w:t>
      </w:r>
    </w:p>
    <w:p w14:paraId="08C910EC" w14:textId="4CD33A3A" w:rsidR="00C17435" w:rsidRDefault="00C17435" w:rsidP="009F61E2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F61E2">
        <w:rPr>
          <w:color w:val="000000" w:themeColor="text1"/>
        </w:rPr>
        <w:t>Cours</w:t>
      </w:r>
      <w:r>
        <w:rPr>
          <w:color w:val="000000" w:themeColor="text1"/>
        </w:rPr>
        <w:t>es must have 1 or 2 teachers</w:t>
      </w:r>
      <w:r>
        <w:rPr>
          <w:color w:val="000000" w:themeColor="text1"/>
        </w:rPr>
        <w:t>.</w:t>
      </w:r>
    </w:p>
    <w:p w14:paraId="6C2B4C36" w14:textId="1C8404A2" w:rsidR="00E1521E" w:rsidRPr="009F61E2" w:rsidRDefault="00E1521E" w:rsidP="009F61E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Students cannot modify the courses’ information.</w:t>
      </w:r>
    </w:p>
    <w:p w14:paraId="1AE4BA12" w14:textId="3C52CD32" w:rsidR="00562350" w:rsidRPr="00562350" w:rsidRDefault="00562350" w:rsidP="00562350">
      <w:pPr>
        <w:rPr>
          <w:color w:val="000000" w:themeColor="text1"/>
        </w:rPr>
      </w:pPr>
    </w:p>
    <w:sectPr w:rsidR="00562350" w:rsidRPr="00562350">
      <w:headerReference w:type="default" r:id="rId8"/>
      <w:footerReference w:type="default" r:id="rId9"/>
      <w:headerReference w:type="first" r:id="rId10"/>
      <w:pgSz w:w="12240" w:h="15840"/>
      <w:pgMar w:top="1080" w:right="3240" w:bottom="1728" w:left="1224" w:header="108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5F2D63" w14:textId="77777777" w:rsidR="002E0F7F" w:rsidRDefault="002E0F7F">
      <w:pPr>
        <w:spacing w:after="0" w:line="240" w:lineRule="auto"/>
      </w:pPr>
      <w:r>
        <w:separator/>
      </w:r>
    </w:p>
  </w:endnote>
  <w:endnote w:type="continuationSeparator" w:id="0">
    <w:p w14:paraId="4F3B8C18" w14:textId="77777777" w:rsidR="002E0F7F" w:rsidRDefault="002E0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93849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3B12DB" w14:textId="77777777" w:rsidR="00756B5A" w:rsidRDefault="008678F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rStyle w:val="Emphasis"/>
            <w:noProof/>
            <w:lang w:eastAsia="en-US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6C0B5EAE" wp14:editId="0B3C1D3E">
                  <wp:simplePos x="0" y="0"/>
                  <wp:positionH relativeFrom="page">
                    <wp:posOffset>685800</wp:posOffset>
                  </wp:positionH>
                  <wp:positionV relativeFrom="page">
                    <wp:posOffset>9144000</wp:posOffset>
                  </wp:positionV>
                  <wp:extent cx="5029200" cy="0"/>
                  <wp:effectExtent l="0" t="0" r="19050" b="19050"/>
                  <wp:wrapNone/>
                  <wp:docPr id="9" name="Straight Connector 9" title="Line design element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0292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59EA176B" id="Straight Connector 9" o:spid="_x0000_s1026" alt="Title: Line design element" style="position:absolute;z-index:251666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" strokecolor="#ccc [3214]" strokeweight="1pt">
                  <v:stroke joinstyle="miter"/>
                  <w10:wrap anchorx="page" anchory="page"/>
                </v:lin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A8A1BF" w14:textId="77777777" w:rsidR="002E0F7F" w:rsidRDefault="002E0F7F">
      <w:pPr>
        <w:spacing w:after="0" w:line="240" w:lineRule="auto"/>
      </w:pPr>
      <w:r>
        <w:separator/>
      </w:r>
    </w:p>
  </w:footnote>
  <w:footnote w:type="continuationSeparator" w:id="0">
    <w:p w14:paraId="4F6854D8" w14:textId="77777777" w:rsidR="002E0F7F" w:rsidRDefault="002E0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7920" w:type="dxa"/>
      <w:tblInd w:w="-14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8" w:type="dxa"/>
        <w:left w:w="144" w:type="dxa"/>
        <w:right w:w="0" w:type="dxa"/>
      </w:tblCellMar>
      <w:tblLook w:val="04A0" w:firstRow="1" w:lastRow="0" w:firstColumn="1" w:lastColumn="0" w:noHBand="0" w:noVBand="1"/>
      <w:tblDescription w:val="Header layout table"/>
    </w:tblPr>
    <w:tblGrid>
      <w:gridCol w:w="7920"/>
    </w:tblGrid>
    <w:tr w:rsidR="00756B5A" w14:paraId="1A818CDC" w14:textId="77777777">
      <w:trPr>
        <w:trHeight w:val="576"/>
      </w:trPr>
      <w:tc>
        <w:tcPr>
          <w:tcW w:w="7920" w:type="dxa"/>
        </w:tcPr>
        <w:p w14:paraId="577E11E6" w14:textId="77777777" w:rsidR="00756B5A" w:rsidRDefault="00756B5A">
          <w:pPr>
            <w:pStyle w:val="Header"/>
          </w:pPr>
        </w:p>
      </w:tc>
    </w:tr>
  </w:tbl>
  <w:p w14:paraId="77058166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68DFC5" wp14:editId="595D5178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1" name="Straight Connector 1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01B87FEF" id="Straight Connector 1" o:spid="_x0000_s1026" alt="Line design element" style="position:absolute;z-index:25165926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5B6961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C3A99E2" wp14:editId="2FB2996B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19050" r="56515" b="38100"/>
              <wp:wrapNone/>
              <wp:docPr id="8" name="Straight Connector 8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57150">
                        <a:solidFill>
                          <a:srgbClr val="B07BD7"/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21E0EA4D" id="Straight Connector 8" o:spid="_x0000_s1026" alt="Line design element" style="position:absolute;z-index:25166438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" strokecolor="#b07bd7" strokeweight="4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A7AB6"/>
    <w:multiLevelType w:val="hybridMultilevel"/>
    <w:tmpl w:val="FAC4B5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2448D1"/>
    <w:multiLevelType w:val="hybridMultilevel"/>
    <w:tmpl w:val="83C8F1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350"/>
    <w:rsid w:val="002E0F7F"/>
    <w:rsid w:val="00453755"/>
    <w:rsid w:val="00562350"/>
    <w:rsid w:val="00584E02"/>
    <w:rsid w:val="0059011E"/>
    <w:rsid w:val="00756B5A"/>
    <w:rsid w:val="00775E63"/>
    <w:rsid w:val="008678F9"/>
    <w:rsid w:val="009F61E2"/>
    <w:rsid w:val="00A973F0"/>
    <w:rsid w:val="00BA160E"/>
    <w:rsid w:val="00BE2F33"/>
    <w:rsid w:val="00C17435"/>
    <w:rsid w:val="00CA67E9"/>
    <w:rsid w:val="00E1521E"/>
    <w:rsid w:val="00EF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58CC6F"/>
  <w15:chartTrackingRefBased/>
  <w15:docId w15:val="{A6B26E53-6455-4869-9DF8-A0728648A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480"/>
      <w:outlineLvl w:val="1"/>
    </w:pPr>
    <w:rPr>
      <w:rFonts w:cstheme="majorBidi"/>
      <w:color w:val="333333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333333" w:themeColor="tex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line="240" w:lineRule="auto"/>
      <w:outlineLvl w:val="5"/>
    </w:pPr>
    <w:rPr>
      <w:rFonts w:cstheme="majorBidi"/>
      <w:color w:val="B42C1A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333333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B42C1A" w:themeColor="accent1" w:themeShade="BF"/>
      <w:spacing w:val="0"/>
    </w:rPr>
  </w:style>
  <w:style w:type="paragraph" w:customStyle="1" w:styleId="ContactInfo">
    <w:name w:val="Contact Info"/>
    <w:basedOn w:val="Normal"/>
    <w:uiPriority w:val="10"/>
    <w:unhideWhenUsed/>
    <w:qFormat/>
    <w:pPr>
      <w:spacing w:before="360" w:after="360"/>
      <w:contextualSpacing/>
    </w:pPr>
    <w:rPr>
      <w:color w:val="595959" w:themeColor="text1" w:themeTint="A6"/>
      <w:sz w:val="22"/>
      <w:szCs w:val="20"/>
      <w:lang w:eastAsia="en-US"/>
    </w:rPr>
  </w:style>
  <w:style w:type="paragraph" w:styleId="Date">
    <w:name w:val="Date"/>
    <w:basedOn w:val="Normal"/>
    <w:next w:val="Normal"/>
    <w:link w:val="DateChar"/>
    <w:uiPriority w:val="2"/>
    <w:semiHidden/>
    <w:unhideWhenUsed/>
    <w:qFormat/>
    <w:pPr>
      <w:spacing w:before="540" w:after="360" w:line="240" w:lineRule="auto"/>
    </w:pPr>
    <w:rPr>
      <w:color w:val="E14934" w:themeColor="accent1"/>
      <w:sz w:val="22"/>
    </w:rPr>
  </w:style>
  <w:style w:type="character" w:customStyle="1" w:styleId="DateChar">
    <w:name w:val="Date Char"/>
    <w:basedOn w:val="DefaultParagraphFont"/>
    <w:link w:val="Date"/>
    <w:uiPriority w:val="2"/>
    <w:semiHidden/>
    <w:rPr>
      <w:color w:val="E14934" w:themeColor="accent1"/>
      <w:sz w:val="22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pPr>
      <w:spacing w:before="800" w:after="580" w:line="240" w:lineRule="auto"/>
    </w:pPr>
  </w:style>
  <w:style w:type="character" w:customStyle="1" w:styleId="SalutationChar">
    <w:name w:val="Salutation Char"/>
    <w:basedOn w:val="DefaultParagraphFont"/>
    <w:link w:val="Salutation"/>
    <w:uiPriority w:val="4"/>
    <w:semiHidden/>
  </w:style>
  <w:style w:type="paragraph" w:styleId="Closing">
    <w:name w:val="Closing"/>
    <w:basedOn w:val="Normal"/>
    <w:link w:val="ClosingChar"/>
    <w:uiPriority w:val="5"/>
    <w:semiHidden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5"/>
    <w:semiHidden/>
  </w:style>
  <w:style w:type="paragraph" w:styleId="Signature">
    <w:name w:val="Signature"/>
    <w:basedOn w:val="Normal"/>
    <w:link w:val="SignatureChar"/>
    <w:uiPriority w:val="6"/>
    <w:semiHidden/>
    <w:unhideWhenUsed/>
    <w:qFormat/>
    <w:pPr>
      <w:spacing w:before="720" w:after="28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  <w:rPr>
      <w:rFonts w:ascii="Garamond" w:hAnsi="Garamond"/>
      <w:color w:val="7F7F7F" w:themeColor="text1" w:themeTint="80"/>
      <w:sz w:val="20"/>
    </w:rPr>
  </w:style>
  <w:style w:type="paragraph" w:customStyle="1" w:styleId="CompanyName">
    <w:name w:val="Company Name"/>
    <w:basedOn w:val="Normal"/>
    <w:next w:val="Normal"/>
    <w:uiPriority w:val="2"/>
    <w:qFormat/>
    <w:pPr>
      <w:spacing w:after="120" w:line="240" w:lineRule="auto"/>
    </w:pPr>
    <w:rPr>
      <w:rFonts w:ascii="Garamond" w:hAnsi="Garamond"/>
      <w:color w:val="B42C1A" w:themeColor="accent1" w:themeShade="BF"/>
      <w:sz w:val="56"/>
    </w:rPr>
  </w:style>
  <w:style w:type="character" w:customStyle="1" w:styleId="HeaderChar">
    <w:name w:val="Header Char"/>
    <w:basedOn w:val="DefaultParagraphFont"/>
    <w:link w:val="Header"/>
    <w:uiPriority w:val="99"/>
    <w:rPr>
      <w:rFonts w:ascii="Garamond" w:hAnsi="Garamond"/>
      <w:color w:val="7F7F7F" w:themeColor="text1" w:themeTint="80"/>
      <w:sz w:val="20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rFonts w:ascii="Garamond" w:hAnsi="Garamond"/>
      <w:caps/>
      <w:color w:val="E14934" w:themeColor="accent1"/>
      <w:sz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Garamond" w:hAnsi="Garamond"/>
      <w:caps/>
      <w:color w:val="E14934" w:themeColor="accent1"/>
      <w:sz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000000" w:themeColor="text1"/>
    </w:rPr>
  </w:style>
  <w:style w:type="character" w:customStyle="1" w:styleId="SignatureChar">
    <w:name w:val="Signature Char"/>
    <w:basedOn w:val="DefaultParagraphFont"/>
    <w:link w:val="Signature"/>
    <w:uiPriority w:val="6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cstheme="majorBidi"/>
      <w:color w:val="333333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theme="majorBidi"/>
      <w:iCs/>
      <w:color w:val="595959" w:themeColor="text1" w:themeTint="A6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333333" w:themeColor="tex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ajorBidi"/>
      <w:color w:val="B42C1A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333333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B42C1A" w:themeColor="accent1" w:themeShade="BF"/>
        <w:bottom w:val="single" w:sz="4" w:space="10" w:color="B42C1A" w:themeColor="accent1" w:themeShade="BF"/>
      </w:pBdr>
      <w:spacing w:before="360" w:after="360"/>
    </w:pPr>
    <w:rPr>
      <w:i/>
      <w:iCs/>
      <w:color w:val="B42C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B42C1A" w:themeColor="accent1" w:themeShade="BF"/>
    </w:rPr>
  </w:style>
  <w:style w:type="paragraph" w:styleId="ListParagraph">
    <w:name w:val="List Paragraph"/>
    <w:basedOn w:val="Normal"/>
    <w:uiPriority w:val="34"/>
    <w:unhideWhenUsed/>
    <w:qFormat/>
    <w:rsid w:val="009F6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yraB\AppData\Roaming\Microsoft\Templates\Company%20memo.dotx" TargetMode="External"/></Relationships>
</file>

<file path=word/theme/theme1.xml><?xml version="1.0" encoding="utf-8"?>
<a:theme xmlns:a="http://schemas.openxmlformats.org/drawingml/2006/main" name="Office Theme">
  <a:themeElements>
    <a:clrScheme name="Custom 87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E14934"/>
      </a:accent1>
      <a:accent2>
        <a:srgbClr val="F0AA59"/>
      </a:accent2>
      <a:accent3>
        <a:srgbClr val="E8DEA7"/>
      </a:accent3>
      <a:accent4>
        <a:srgbClr val="B3D192"/>
      </a:accent4>
      <a:accent5>
        <a:srgbClr val="77D1BF"/>
      </a:accent5>
      <a:accent6>
        <a:srgbClr val="67B4C7"/>
      </a:accent6>
      <a:hlink>
        <a:srgbClr val="0563C1"/>
      </a:hlink>
      <a:folHlink>
        <a:srgbClr val="954F72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DA9EA7-B006-4C55-AE0C-ACA1EDD07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Company memo.dotx</Template>
  <TotalTime>73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Kyra Bolster</dc:creator>
  <cp:keywords/>
  <dc:description/>
  <cp:lastModifiedBy>Kyra Bolster</cp:lastModifiedBy>
  <cp:revision>12</cp:revision>
  <dcterms:created xsi:type="dcterms:W3CDTF">2020-05-22T14:25:00Z</dcterms:created>
  <dcterms:modified xsi:type="dcterms:W3CDTF">2020-05-22T21:51:00Z</dcterms:modified>
</cp:coreProperties>
</file>