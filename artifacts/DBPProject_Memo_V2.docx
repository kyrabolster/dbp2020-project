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07E0" w14:textId="77777777" w:rsidR="00562350" w:rsidRPr="00562350" w:rsidRDefault="00562350" w:rsidP="00562350">
      <w:pPr>
        <w:pStyle w:val="CompanyName"/>
        <w:rPr>
          <w:rFonts w:asciiTheme="majorHAnsi" w:hAnsiTheme="majorHAnsi" w:cstheme="majorHAnsi"/>
          <w:color w:val="B07BD7"/>
          <w:sz w:val="44"/>
          <w:szCs w:val="18"/>
        </w:rPr>
      </w:pPr>
      <w:r w:rsidRPr="00562350">
        <w:rPr>
          <w:rFonts w:asciiTheme="majorHAnsi" w:hAnsiTheme="majorHAnsi" w:cstheme="majorHAnsi"/>
          <w:color w:val="B07BD7"/>
          <w:sz w:val="44"/>
          <w:szCs w:val="18"/>
        </w:rPr>
        <w:t>Database Programming Project 2020</w:t>
      </w:r>
    </w:p>
    <w:p w14:paraId="27099E17" w14:textId="73D0F9CF" w:rsidR="008678F9" w:rsidRDefault="008678F9" w:rsidP="00562350"/>
    <w:p w14:paraId="330C6772" w14:textId="1EF6B97D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To: Stephen Carter</w:t>
      </w:r>
    </w:p>
    <w:p w14:paraId="7A36C35A" w14:textId="30FE6CA3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From: Kyra Bolster</w:t>
      </w:r>
    </w:p>
    <w:p w14:paraId="2B9A74D2" w14:textId="0FC3EC18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Date: May 22, 2020</w:t>
      </w:r>
    </w:p>
    <w:p w14:paraId="6A44FFE0" w14:textId="5D337A39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Subject: Project Topic and Business Rules</w:t>
      </w:r>
    </w:p>
    <w:p w14:paraId="71E6BFA3" w14:textId="74044D5F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 w:rsidR="009D1BD6">
        <w:rPr>
          <w:color w:val="000000" w:themeColor="text1"/>
        </w:rPr>
        <w:pict w14:anchorId="65B88CF4">
          <v:rect id="_x0000_i1025" style="width:0;height:1.5pt" o:hralign="center" o:hrstd="t" o:hr="t" fillcolor="#a0a0a0" stroked="f"/>
        </w:pict>
      </w:r>
      <w:r>
        <w:rPr>
          <w:color w:val="000000" w:themeColor="text1"/>
        </w:rPr>
        <w:softHyphen/>
      </w:r>
    </w:p>
    <w:p w14:paraId="1ECCA9C3" w14:textId="3F4881FD" w:rsidR="009F61E2" w:rsidRDefault="009F61E2" w:rsidP="0056235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Project Topic</w:t>
      </w:r>
    </w:p>
    <w:p w14:paraId="5BAFABEA" w14:textId="29B93272" w:rsidR="00EF38EB" w:rsidRPr="00453755" w:rsidRDefault="00EF38EB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This app</w:t>
      </w:r>
      <w:r w:rsidR="00BE2F33">
        <w:rPr>
          <w:color w:val="000000" w:themeColor="text1"/>
        </w:rPr>
        <w:t>lication</w:t>
      </w:r>
      <w:r>
        <w:rPr>
          <w:color w:val="000000" w:themeColor="text1"/>
        </w:rPr>
        <w:t xml:space="preserve"> will allow students to log in and view their upcoming courses.</w:t>
      </w:r>
    </w:p>
    <w:p w14:paraId="2004409C" w14:textId="2F0DF9C4" w:rsidR="00453755" w:rsidRPr="00CA67E9" w:rsidRDefault="00453755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 database will store information for students, courses, and teachers.</w:t>
      </w:r>
    </w:p>
    <w:p w14:paraId="15041E37" w14:textId="2DE4EA58" w:rsidR="00CA67E9" w:rsidRPr="00CA67E9" w:rsidRDefault="00CA67E9" w:rsidP="00CA67E9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Tables:</w:t>
      </w:r>
    </w:p>
    <w:p w14:paraId="3F6337B2" w14:textId="7FA87BBA" w:rsidR="00453755" w:rsidRPr="00453755" w:rsidRDefault="00453755" w:rsidP="0045375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Students</w:t>
      </w:r>
      <w:r w:rsidR="00584E02">
        <w:rPr>
          <w:color w:val="000000" w:themeColor="text1"/>
        </w:rPr>
        <w:t>: name, address, email, phone, upcoming courses.</w:t>
      </w:r>
    </w:p>
    <w:p w14:paraId="1C04769B" w14:textId="7D9F7D63" w:rsidR="00453755" w:rsidRDefault="00453755" w:rsidP="0045375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Courses</w:t>
      </w:r>
      <w:r w:rsidR="00584E02">
        <w:rPr>
          <w:color w:val="000000" w:themeColor="text1"/>
        </w:rPr>
        <w:t>: title, description, level, campus, teachers.</w:t>
      </w:r>
    </w:p>
    <w:p w14:paraId="58F3764C" w14:textId="23FF567B" w:rsidR="00453755" w:rsidRDefault="00453755" w:rsidP="0045375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Teachers</w:t>
      </w:r>
      <w:r w:rsidR="00584E02">
        <w:rPr>
          <w:color w:val="000000" w:themeColor="text1"/>
        </w:rPr>
        <w:t>: name, email, phone, courses they will teach.</w:t>
      </w:r>
    </w:p>
    <w:p w14:paraId="6F6ACCEA" w14:textId="79CD7181" w:rsidR="00EF38EB" w:rsidRPr="00EF38EB" w:rsidRDefault="00EF38EB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Students can add and drop courses. </w:t>
      </w:r>
    </w:p>
    <w:p w14:paraId="59885A32" w14:textId="4B2B3DE7" w:rsidR="00EF38EB" w:rsidRPr="00453755" w:rsidRDefault="00EF38EB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Students can update their personal information.</w:t>
      </w:r>
    </w:p>
    <w:p w14:paraId="54F2B091" w14:textId="77777777" w:rsidR="00453755" w:rsidRPr="00EF38EB" w:rsidRDefault="00453755" w:rsidP="00453755">
      <w:pPr>
        <w:pStyle w:val="ListParagraph"/>
        <w:rPr>
          <w:b/>
          <w:bCs/>
          <w:color w:val="000000" w:themeColor="text1"/>
        </w:rPr>
      </w:pPr>
    </w:p>
    <w:p w14:paraId="4816780D" w14:textId="68265B63" w:rsidR="009F61E2" w:rsidRPr="0059011E" w:rsidRDefault="009F61E2" w:rsidP="0059011E">
      <w:pPr>
        <w:rPr>
          <w:color w:val="000000" w:themeColor="text1"/>
        </w:rPr>
      </w:pPr>
      <w:r w:rsidRPr="0059011E">
        <w:rPr>
          <w:b/>
          <w:bCs/>
          <w:color w:val="000000" w:themeColor="text1"/>
        </w:rPr>
        <w:t>Business rules</w:t>
      </w:r>
    </w:p>
    <w:p w14:paraId="066FACF2" w14:textId="67E0A234" w:rsidR="009F61E2" w:rsidRDefault="009F61E2" w:rsidP="009F61E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Students cannot take more than 7 courses</w:t>
      </w:r>
      <w:r w:rsidR="00C17435">
        <w:rPr>
          <w:color w:val="000000" w:themeColor="text1"/>
        </w:rPr>
        <w:t>.</w:t>
      </w:r>
    </w:p>
    <w:p w14:paraId="3F3A21F6" w14:textId="2FBBA5C5" w:rsidR="009F61E2" w:rsidRDefault="009F61E2" w:rsidP="009F61E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Teachers cannot teach more than 5 courses</w:t>
      </w:r>
      <w:r w:rsidR="00C17435">
        <w:rPr>
          <w:color w:val="000000" w:themeColor="text1"/>
        </w:rPr>
        <w:t>.</w:t>
      </w:r>
    </w:p>
    <w:p w14:paraId="08C910EC" w14:textId="46AADD79" w:rsidR="00C17435" w:rsidRDefault="00C17435" w:rsidP="009F61E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F61E2">
        <w:rPr>
          <w:color w:val="000000" w:themeColor="text1"/>
        </w:rPr>
        <w:t>Cours</w:t>
      </w:r>
      <w:r>
        <w:rPr>
          <w:color w:val="000000" w:themeColor="text1"/>
        </w:rPr>
        <w:t xml:space="preserve">es </w:t>
      </w:r>
      <w:r w:rsidR="00F509F6">
        <w:rPr>
          <w:color w:val="000000" w:themeColor="text1"/>
        </w:rPr>
        <w:t>cannot have more than 1 teacher.</w:t>
      </w:r>
    </w:p>
    <w:p w14:paraId="6A3BE47C" w14:textId="248AF4EE" w:rsidR="00450249" w:rsidRPr="00450249" w:rsidRDefault="00E1521E" w:rsidP="0045024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Students cannot modify the courses’ information</w:t>
      </w:r>
      <w:r w:rsidR="00450249">
        <w:rPr>
          <w:color w:val="000000" w:themeColor="text1"/>
        </w:rPr>
        <w:t xml:space="preserve"> or their StudentId.</w:t>
      </w:r>
      <w:bookmarkStart w:id="0" w:name="_GoBack"/>
      <w:bookmarkEnd w:id="0"/>
    </w:p>
    <w:p w14:paraId="1AE4BA12" w14:textId="3C52CD32" w:rsidR="00562350" w:rsidRPr="00562350" w:rsidRDefault="00562350" w:rsidP="00562350">
      <w:pPr>
        <w:rPr>
          <w:color w:val="000000" w:themeColor="text1"/>
        </w:rPr>
      </w:pPr>
    </w:p>
    <w:sectPr w:rsidR="00562350" w:rsidRPr="00562350">
      <w:headerReference w:type="default" r:id="rId8"/>
      <w:footerReference w:type="default" r:id="rId9"/>
      <w:head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822C0" w14:textId="77777777" w:rsidR="009D1BD6" w:rsidRDefault="009D1BD6">
      <w:pPr>
        <w:spacing w:after="0" w:line="240" w:lineRule="auto"/>
      </w:pPr>
      <w:r>
        <w:separator/>
      </w:r>
    </w:p>
  </w:endnote>
  <w:endnote w:type="continuationSeparator" w:id="0">
    <w:p w14:paraId="4AB4D8FC" w14:textId="77777777" w:rsidR="009D1BD6" w:rsidRDefault="009D1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B12DB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C0B5EAE" wp14:editId="0B3C1D3E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title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9EA176B" id="Straight Connector 9" o:spid="_x0000_s1026" alt="Title: 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PZgln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4473F" w14:textId="77777777" w:rsidR="009D1BD6" w:rsidRDefault="009D1BD6">
      <w:pPr>
        <w:spacing w:after="0" w:line="240" w:lineRule="auto"/>
      </w:pPr>
      <w:r>
        <w:separator/>
      </w:r>
    </w:p>
  </w:footnote>
  <w:footnote w:type="continuationSeparator" w:id="0">
    <w:p w14:paraId="27252AD8" w14:textId="77777777" w:rsidR="009D1BD6" w:rsidRDefault="009D1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756B5A" w14:paraId="1A818CDC" w14:textId="77777777">
      <w:trPr>
        <w:trHeight w:val="576"/>
      </w:trPr>
      <w:tc>
        <w:tcPr>
          <w:tcW w:w="7920" w:type="dxa"/>
        </w:tcPr>
        <w:p w14:paraId="577E11E6" w14:textId="77777777" w:rsidR="00756B5A" w:rsidRDefault="00756B5A">
          <w:pPr>
            <w:pStyle w:val="Header"/>
          </w:pPr>
        </w:p>
      </w:tc>
    </w:tr>
  </w:tbl>
  <w:p w14:paraId="7705816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8DFC5" wp14:editId="595D517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1B87FEF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B696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3A99E2" wp14:editId="2FB2996B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19050" r="56515" b="3810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B07BD7"/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21E0EA4D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" strokecolor="#b07bd7" strokeweight="4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AB6"/>
    <w:multiLevelType w:val="hybridMultilevel"/>
    <w:tmpl w:val="FAC4B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448D1"/>
    <w:multiLevelType w:val="hybridMultilevel"/>
    <w:tmpl w:val="83C8F1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50"/>
    <w:rsid w:val="002E0F7F"/>
    <w:rsid w:val="00450249"/>
    <w:rsid w:val="00453755"/>
    <w:rsid w:val="00562350"/>
    <w:rsid w:val="00584E02"/>
    <w:rsid w:val="0059011E"/>
    <w:rsid w:val="00756B5A"/>
    <w:rsid w:val="00775E63"/>
    <w:rsid w:val="008678F9"/>
    <w:rsid w:val="009D1BD6"/>
    <w:rsid w:val="009F61E2"/>
    <w:rsid w:val="00A973F0"/>
    <w:rsid w:val="00BA160E"/>
    <w:rsid w:val="00BE2F33"/>
    <w:rsid w:val="00C17435"/>
    <w:rsid w:val="00CA67E9"/>
    <w:rsid w:val="00E1521E"/>
    <w:rsid w:val="00EF38EB"/>
    <w:rsid w:val="00F5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8CC6F"/>
  <w15:chartTrackingRefBased/>
  <w15:docId w15:val="{A6B26E53-6455-4869-9DF8-A0728648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E14934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E14934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E14934" w:themeColor="accent1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E14934" w:themeColor="accen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9F6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raB\AppData\Roaming\Microsoft\Templates\Company%20memo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8593B-B86F-41FF-89D9-3FA7FC2A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106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 Bolster</dc:creator>
  <cp:keywords/>
  <dc:description/>
  <cp:lastModifiedBy>Kyra Bolster</cp:lastModifiedBy>
  <cp:revision>14</cp:revision>
  <dcterms:created xsi:type="dcterms:W3CDTF">2020-05-22T14:25:00Z</dcterms:created>
  <dcterms:modified xsi:type="dcterms:W3CDTF">2020-05-25T23:51:00Z</dcterms:modified>
</cp:coreProperties>
</file>